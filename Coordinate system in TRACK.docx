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7B" w:rsidRDefault="002A793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1DFB2" wp14:editId="4A5F8B14">
                <wp:simplePos x="0" y="0"/>
                <wp:positionH relativeFrom="column">
                  <wp:posOffset>2677160</wp:posOffset>
                </wp:positionH>
                <wp:positionV relativeFrom="paragraph">
                  <wp:posOffset>133985</wp:posOffset>
                </wp:positionV>
                <wp:extent cx="247650" cy="2413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3F" w:rsidRPr="002A793F" w:rsidRDefault="002A793F" w:rsidP="002A793F">
                            <w:pP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</w:pPr>
                            <w:r w:rsidRPr="002A793F"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0.8pt;margin-top:10.55pt;width:19.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" filled="f" stroked="f" strokeweight=".5pt">
                <v:textbox>
                  <w:txbxContent>
                    <w:p w:rsidR="002A793F" w:rsidRPr="002A793F" w:rsidRDefault="002A793F" w:rsidP="002A793F">
                      <w:pPr>
                        <w:rPr>
                          <w:i/>
                          <w:color w:val="4F81BD" w:themeColor="accent1"/>
                          <w:lang w:val="en-GB"/>
                        </w:rPr>
                      </w:pPr>
                      <w:r w:rsidRPr="002A793F">
                        <w:rPr>
                          <w:i/>
                          <w:color w:val="4F81BD" w:themeColor="accent1"/>
                          <w:lang w:val="en-GB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Coordinate system in TRACK</w:t>
      </w:r>
    </w:p>
    <w:p w:rsidR="002A793F" w:rsidRDefault="002A793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EC144" wp14:editId="3879218C">
                <wp:simplePos x="0" y="0"/>
                <wp:positionH relativeFrom="column">
                  <wp:posOffset>2845435</wp:posOffset>
                </wp:positionH>
                <wp:positionV relativeFrom="paragraph">
                  <wp:posOffset>274320</wp:posOffset>
                </wp:positionV>
                <wp:extent cx="449580" cy="2971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3F" w:rsidRPr="002A793F" w:rsidRDefault="002A793F" w:rsidP="002A793F">
                            <w:pP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  <w:t>R_w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24.05pt;margin-top:21.6pt;width:35.4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" filled="f" stroked="f" strokeweight=".5pt">
                <v:textbox>
                  <w:txbxContent>
                    <w:p w:rsidR="002A793F" w:rsidRPr="002A793F" w:rsidRDefault="002A793F" w:rsidP="002A793F">
                      <w:pPr>
                        <w:rPr>
                          <w:i/>
                          <w:color w:val="4F81BD" w:themeColor="accent1"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color w:val="4F81BD" w:themeColor="accent1"/>
                          <w:lang w:val="en-GB"/>
                        </w:rPr>
                        <w:t>R_w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8DB84" wp14:editId="60DA20C1">
                <wp:simplePos x="0" y="0"/>
                <wp:positionH relativeFrom="column">
                  <wp:posOffset>2281555</wp:posOffset>
                </wp:positionH>
                <wp:positionV relativeFrom="paragraph">
                  <wp:posOffset>49530</wp:posOffset>
                </wp:positionV>
                <wp:extent cx="49911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9.65pt;margin-top:3.9pt;width:39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78918" wp14:editId="26C336A9">
                <wp:simplePos x="0" y="0"/>
                <wp:positionH relativeFrom="column">
                  <wp:posOffset>372745</wp:posOffset>
                </wp:positionH>
                <wp:positionV relativeFrom="paragraph">
                  <wp:posOffset>240030</wp:posOffset>
                </wp:positionV>
                <wp:extent cx="247650" cy="24166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3F" w:rsidRPr="002A793F" w:rsidRDefault="002A793F">
                            <w:pPr>
                              <w:rPr>
                                <w:i/>
                                <w:color w:val="C0504D" w:themeColor="accent2"/>
                                <w:lang w:val="en-GB"/>
                              </w:rPr>
                            </w:pPr>
                            <w:r w:rsidRPr="002A793F">
                              <w:rPr>
                                <w:i/>
                                <w:color w:val="C0504D" w:themeColor="accent2"/>
                                <w:lang w:val="en-GB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9.35pt;margin-top:18.9pt;width:19.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" filled="f" stroked="f" strokeweight=".5pt">
                <v:textbox>
                  <w:txbxContent>
                    <w:p w:rsidR="002A793F" w:rsidRPr="002A793F" w:rsidRDefault="002A793F">
                      <w:pPr>
                        <w:rPr>
                          <w:i/>
                          <w:color w:val="C0504D" w:themeColor="accent2"/>
                          <w:lang w:val="en-GB"/>
                        </w:rPr>
                      </w:pPr>
                      <w:r w:rsidRPr="002A793F">
                        <w:rPr>
                          <w:i/>
                          <w:color w:val="C0504D" w:themeColor="accent2"/>
                          <w:lang w:val="en-GB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2A793F" w:rsidRPr="002A793F" w:rsidRDefault="002878CE">
      <w:pPr>
        <w:rPr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41C97" wp14:editId="3D199FF4">
                <wp:simplePos x="0" y="0"/>
                <wp:positionH relativeFrom="column">
                  <wp:posOffset>2475421</wp:posOffset>
                </wp:positionH>
                <wp:positionV relativeFrom="paragraph">
                  <wp:posOffset>404315</wp:posOffset>
                </wp:positionV>
                <wp:extent cx="449580" cy="2971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3F" w:rsidRPr="002878CE" w:rsidRDefault="002A793F" w:rsidP="002A793F">
                            <w:pPr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 w:rsidRPr="002878CE">
                              <w:rPr>
                                <w:i/>
                                <w:lang w:val="en-GB"/>
                              </w:rPr>
                              <w:t>Z.</w:t>
                            </w:r>
                            <w:r w:rsidRPr="002878CE">
                              <w:rPr>
                                <w:i/>
                                <w:lang w:val="en-GB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94.9pt;margin-top:31.85pt;width:35.4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" filled="f" stroked="f" strokeweight=".5pt">
                <v:textbox>
                  <w:txbxContent>
                    <w:p w:rsidR="002A793F" w:rsidRPr="002878CE" w:rsidRDefault="002A793F" w:rsidP="002A793F">
                      <w:pPr>
                        <w:rPr>
                          <w:i/>
                          <w:lang w:val="en-GB"/>
                        </w:rPr>
                      </w:pPr>
                      <w:proofErr w:type="spellStart"/>
                      <w:r w:rsidRPr="002878CE">
                        <w:rPr>
                          <w:i/>
                          <w:lang w:val="en-GB"/>
                        </w:rPr>
                        <w:t>Z.</w:t>
                      </w:r>
                      <w:r w:rsidRPr="002878CE">
                        <w:rPr>
                          <w:i/>
                          <w:lang w:val="en-GB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34B18" wp14:editId="1BD49922">
                <wp:simplePos x="0" y="0"/>
                <wp:positionH relativeFrom="column">
                  <wp:posOffset>2437765</wp:posOffset>
                </wp:positionH>
                <wp:positionV relativeFrom="paragraph">
                  <wp:posOffset>739775</wp:posOffset>
                </wp:positionV>
                <wp:extent cx="731520" cy="2971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3F" w:rsidRPr="002A793F" w:rsidRDefault="002A793F" w:rsidP="002A793F">
                            <w:pP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  <w:t>X.w,Z.</w:t>
                            </w:r>
                            <w: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i/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91.95pt;margin-top:58.25pt;width:57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" filled="f" stroked="f" strokeweight=".5pt">
                <v:textbox>
                  <w:txbxContent>
                    <w:p w:rsidR="002A793F" w:rsidRPr="002A793F" w:rsidRDefault="002A793F" w:rsidP="002A793F">
                      <w:pPr>
                        <w:rPr>
                          <w:i/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i/>
                          <w:color w:val="4F81BD" w:themeColor="accent1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4F81BD" w:themeColor="accent1"/>
                          <w:lang w:val="en-GB"/>
                        </w:rPr>
                        <w:t>X.w,Z.</w:t>
                      </w:r>
                      <w:r>
                        <w:rPr>
                          <w:i/>
                          <w:color w:val="4F81BD" w:themeColor="accent1"/>
                          <w:lang w:val="en-GB"/>
                        </w:rPr>
                        <w:t>w</w:t>
                      </w:r>
                      <w:proofErr w:type="spellEnd"/>
                      <w:r>
                        <w:rPr>
                          <w:i/>
                          <w:color w:val="4F81BD" w:themeColor="accent1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376C8" wp14:editId="0DF0B0CC">
                <wp:simplePos x="0" y="0"/>
                <wp:positionH relativeFrom="column">
                  <wp:posOffset>3150235</wp:posOffset>
                </wp:positionH>
                <wp:positionV relativeFrom="paragraph">
                  <wp:posOffset>610870</wp:posOffset>
                </wp:positionV>
                <wp:extent cx="2625090" cy="2971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3F" w:rsidRPr="002A793F" w:rsidRDefault="002A793F" w:rsidP="002A793F">
                            <w:pPr>
                              <w:rPr>
                                <w:color w:val="9BBB59" w:themeColor="accent3"/>
                                <w:lang w:val="en-GB"/>
                              </w:rPr>
                            </w:pPr>
                            <w:r w:rsidRPr="002A793F">
                              <w:rPr>
                                <w:color w:val="9BBB59" w:themeColor="accent3"/>
                                <w:lang w:val="en-GB"/>
                              </w:rPr>
                              <w:t>Penetration=|</w:t>
                            </w:r>
                            <w:proofErr w:type="spellStart"/>
                            <w:r w:rsidRPr="002878CE">
                              <w:rPr>
                                <w:color w:val="4F81BD" w:themeColor="accent1"/>
                                <w:lang w:val="en-GB"/>
                              </w:rPr>
                              <w:t>Z.w</w:t>
                            </w:r>
                            <w:r w:rsidRPr="002A793F">
                              <w:rPr>
                                <w:color w:val="9BBB59" w:themeColor="accent3"/>
                                <w:lang w:val="en-GB"/>
                              </w:rPr>
                              <w:t>-</w:t>
                            </w:r>
                            <w:r w:rsidRPr="002878CE">
                              <w:rPr>
                                <w:color w:val="000000" w:themeColor="text1"/>
                                <w:lang w:val="en-GB"/>
                              </w:rPr>
                              <w:t>Z.r</w:t>
                            </w:r>
                            <w:proofErr w:type="spellEnd"/>
                            <w:r w:rsidRPr="002A793F">
                              <w:rPr>
                                <w:color w:val="9BBB59" w:themeColor="accent3"/>
                                <w:lang w:val="en-GB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248.05pt;margin-top:48.1pt;width:206.7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" filled="f" stroked="f" strokeweight=".5pt">
                <v:textbox>
                  <w:txbxContent>
                    <w:p w:rsidR="002A793F" w:rsidRPr="002A793F" w:rsidRDefault="002A793F" w:rsidP="002A793F">
                      <w:pPr>
                        <w:rPr>
                          <w:color w:val="9BBB59" w:themeColor="accent3"/>
                          <w:lang w:val="en-GB"/>
                        </w:rPr>
                      </w:pPr>
                      <w:r w:rsidRPr="002A793F">
                        <w:rPr>
                          <w:color w:val="9BBB59" w:themeColor="accent3"/>
                          <w:lang w:val="en-GB"/>
                        </w:rPr>
                        <w:t>Penetration=|</w:t>
                      </w:r>
                      <w:proofErr w:type="spellStart"/>
                      <w:r w:rsidRPr="002878CE">
                        <w:rPr>
                          <w:color w:val="4F81BD" w:themeColor="accent1"/>
                          <w:lang w:val="en-GB"/>
                        </w:rPr>
                        <w:t>Z.w</w:t>
                      </w:r>
                      <w:r w:rsidRPr="002A793F">
                        <w:rPr>
                          <w:color w:val="9BBB59" w:themeColor="accent3"/>
                          <w:lang w:val="en-GB"/>
                        </w:rPr>
                        <w:t>-</w:t>
                      </w:r>
                      <w:r w:rsidRPr="002878CE">
                        <w:rPr>
                          <w:color w:val="000000" w:themeColor="text1"/>
                          <w:lang w:val="en-GB"/>
                        </w:rPr>
                        <w:t>Z.r</w:t>
                      </w:r>
                      <w:proofErr w:type="spellEnd"/>
                      <w:r w:rsidRPr="002A793F">
                        <w:rPr>
                          <w:color w:val="9BBB59" w:themeColor="accent3"/>
                          <w:lang w:val="en-GB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B494A" wp14:editId="5CF78B26">
                <wp:simplePos x="0" y="0"/>
                <wp:positionH relativeFrom="column">
                  <wp:posOffset>2985555</wp:posOffset>
                </wp:positionH>
                <wp:positionV relativeFrom="paragraph">
                  <wp:posOffset>649695</wp:posOffset>
                </wp:positionV>
                <wp:extent cx="0" cy="82477"/>
                <wp:effectExtent l="19050" t="19050" r="3810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diamond" w="sm" len="sm"/>
                          <a:tailEnd type="diamond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5.1pt;margin-top:51.15pt;width:0;height: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" strokecolor="#9bbb59 [3206]">
                <v:stroke startarrow="diamond" startarrowwidth="narrow" startarrowlength="short" endarrow="diamond" endarrowwidth="narrow" endarrowlength="short"/>
              </v:shape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226E5" wp14:editId="2ABADCDC">
                <wp:simplePos x="0" y="0"/>
                <wp:positionH relativeFrom="column">
                  <wp:posOffset>2683734</wp:posOffset>
                </wp:positionH>
                <wp:positionV relativeFrom="paragraph">
                  <wp:posOffset>713740</wp:posOffset>
                </wp:positionV>
                <wp:extent cx="445302" cy="0"/>
                <wp:effectExtent l="0" t="0" r="120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pt,56.2pt" to="246.3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" strokecolor="#4579b8 [3044]"/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7AA34" wp14:editId="6A097543">
                <wp:simplePos x="0" y="0"/>
                <wp:positionH relativeFrom="column">
                  <wp:posOffset>2636744</wp:posOffset>
                </wp:positionH>
                <wp:positionV relativeFrom="paragraph">
                  <wp:posOffset>621030</wp:posOffset>
                </wp:positionV>
                <wp:extent cx="45085" cy="45085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07.6pt;margin-top:48.9pt;width:3.55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" fillcolor="black [3213]" stroked="f" strokeweight="2pt"/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48C85" wp14:editId="65EF837C">
                <wp:simplePos x="0" y="0"/>
                <wp:positionH relativeFrom="column">
                  <wp:posOffset>2633121</wp:posOffset>
                </wp:positionH>
                <wp:positionV relativeFrom="paragraph">
                  <wp:posOffset>688975</wp:posOffset>
                </wp:positionV>
                <wp:extent cx="45085" cy="45085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207.35pt;margin-top:54.25pt;width:3.5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" fillcolor="#4f81bd [3204]" stroked="f" strokeweight="2pt"/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6E984" wp14:editId="31A936C2">
                <wp:simplePos x="0" y="0"/>
                <wp:positionH relativeFrom="column">
                  <wp:posOffset>841375</wp:posOffset>
                </wp:positionH>
                <wp:positionV relativeFrom="paragraph">
                  <wp:posOffset>372745</wp:posOffset>
                </wp:positionV>
                <wp:extent cx="247650" cy="2413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3F" w:rsidRPr="002A793F" w:rsidRDefault="002A793F" w:rsidP="002A793F">
                            <w:pPr>
                              <w:rPr>
                                <w:i/>
                                <w:color w:val="C0504D" w:themeColor="accent2"/>
                                <w:lang w:val="en-GB"/>
                              </w:rPr>
                            </w:pPr>
                            <w:r w:rsidRPr="002A793F">
                              <w:rPr>
                                <w:i/>
                                <w:color w:val="C0504D" w:themeColor="accent2"/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66.25pt;margin-top:29.35pt;width:19.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" filled="f" stroked="f" strokeweight=".5pt">
                <v:textbox>
                  <w:txbxContent>
                    <w:p w:rsidR="002A793F" w:rsidRPr="002A793F" w:rsidRDefault="002A793F" w:rsidP="002A793F">
                      <w:pPr>
                        <w:rPr>
                          <w:i/>
                          <w:color w:val="C0504D" w:themeColor="accent2"/>
                          <w:lang w:val="en-GB"/>
                        </w:rPr>
                      </w:pPr>
                      <w:r w:rsidRPr="002A793F">
                        <w:rPr>
                          <w:i/>
                          <w:color w:val="C0504D" w:themeColor="accent2"/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A793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1FA9AF" wp14:editId="2BBD94BD">
                <wp:simplePos x="0" y="0"/>
                <wp:positionH relativeFrom="column">
                  <wp:posOffset>2318385</wp:posOffset>
                </wp:positionH>
                <wp:positionV relativeFrom="paragraph">
                  <wp:posOffset>27858</wp:posOffset>
                </wp:positionV>
                <wp:extent cx="667385" cy="667385"/>
                <wp:effectExtent l="0" t="0" r="5651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" cy="667385"/>
                          <a:chOff x="0" y="0"/>
                          <a:chExt cx="667910" cy="66791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667910" cy="6679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39505" y="131275"/>
                            <a:ext cx="286101" cy="218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82.55pt;margin-top:2.2pt;width:52.55pt;height:52.55pt;z-index:251664384" coordsize="6679,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">
                <v:oval id="Oval 4" o:spid="_x0000_s1027" style="position:absolute;width:6679;height:6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vw78A&#10;AADaAAAADwAAAGRycy9kb3ducmV2LnhtbESPzarCMBSE94LvEI7gTlNFrlKNooLgSvAHxN2hObbF&#10;5KQ00da3NxcEl8PMN8MsVq014kW1Lx0rGA0TEMSZ0yXnCi7n3WAGwgdkjcYxKXiTh9Wy21lgql3D&#10;R3qdQi5iCfsUFRQhVKmUPivIoh+6ijh6d1dbDFHWudQ1NrHcGjlOkj9pseS4UGBF24Kyx+lpFUz2&#10;dnIw72PDt50xvB1f7XRzVarfa9dzEIHa8At/6b2OHPxfi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1W/DvwAAANoAAAAPAAAAAAAAAAAAAAAAAJgCAABkcnMvZG93bnJl&#10;di54bWxQSwUGAAAAAAQABAD1AAAAhAMAAAAA&#10;" filled="f" strokecolor="#243f60 [1604]" strokeweight="2pt"/>
                <v:shape id="Straight Arrow Connector 5" o:spid="_x0000_s1028" type="#_x0000_t32" style="position:absolute;left:3395;top:1312;width:2861;height:2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7292B" wp14:editId="730308BF">
                <wp:simplePos x="0" y="0"/>
                <wp:positionH relativeFrom="column">
                  <wp:posOffset>380365</wp:posOffset>
                </wp:positionH>
                <wp:positionV relativeFrom="paragraph">
                  <wp:posOffset>43815</wp:posOffset>
                </wp:positionV>
                <wp:extent cx="0" cy="603250"/>
                <wp:effectExtent l="57150" t="38100" r="57150" b="6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9.95pt;margin-top:3.45pt;width:0;height:4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" strokecolor="#c0504d [3205]" strokeweight="2.25pt">
                <v:stroke endarrow="open"/>
              </v:shape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73DC9" wp14:editId="72FA4572">
                <wp:simplePos x="0" y="0"/>
                <wp:positionH relativeFrom="column">
                  <wp:posOffset>372414</wp:posOffset>
                </wp:positionH>
                <wp:positionV relativeFrom="paragraph">
                  <wp:posOffset>648335</wp:posOffset>
                </wp:positionV>
                <wp:extent cx="63563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29.3pt;margin-top:51.05pt;width:50.0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" strokecolor="#c0504d [3205]" strokeweight="2.25pt">
                <v:stroke endarrow="open"/>
              </v:shape>
            </w:pict>
          </mc:Fallback>
        </mc:AlternateContent>
      </w:r>
      <w:r w:rsidR="002A793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C5BF67" wp14:editId="5F4C9C12">
                <wp:simplePos x="0" y="0"/>
                <wp:positionH relativeFrom="column">
                  <wp:posOffset>380364</wp:posOffset>
                </wp:positionH>
                <wp:positionV relativeFrom="paragraph">
                  <wp:posOffset>647286</wp:posOffset>
                </wp:positionV>
                <wp:extent cx="4285753" cy="1049"/>
                <wp:effectExtent l="0" t="19050" r="63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5753" cy="10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50.95pt" to="367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" strokecolor="black [3213]" strokeweight="2.25pt"/>
            </w:pict>
          </mc:Fallback>
        </mc:AlternateContent>
      </w:r>
    </w:p>
    <w:sectPr w:rsidR="002A793F" w:rsidRPr="002A7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3F"/>
    <w:rsid w:val="002878CE"/>
    <w:rsid w:val="002A793F"/>
    <w:rsid w:val="00C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>TU Delft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Shen - CITG</dc:creator>
  <cp:lastModifiedBy>Chen Shen - CITG</cp:lastModifiedBy>
  <cp:revision>2</cp:revision>
  <dcterms:created xsi:type="dcterms:W3CDTF">2016-07-07T15:25:00Z</dcterms:created>
  <dcterms:modified xsi:type="dcterms:W3CDTF">2016-07-07T15:35:00Z</dcterms:modified>
</cp:coreProperties>
</file>